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008B56E" w14:textId="77777777" w:rsidTr="004C0E1F">
        <w:trPr>
          <w:trHeight w:val="148"/>
        </w:trPr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9EE94870DEF1FA48AE3A2D78168F10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AA8BC34" w14:textId="77777777" w:rsidR="00B93310" w:rsidRPr="005152F2" w:rsidRDefault="004C60F9" w:rsidP="003856C9">
                <w:pPr>
                  <w:pStyle w:val="Heading1"/>
                </w:pPr>
                <w:r>
                  <w:t>Cesar Guerrero</w:t>
                </w:r>
                <w:r>
                  <w:br/>
                  <w:t>garcia</w:t>
                </w:r>
              </w:p>
            </w:sdtContent>
          </w:sdt>
          <w:tbl>
            <w:tblPr>
              <w:tblW w:w="0" w:type="auto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600" w:firstRow="0" w:lastRow="0" w:firstColumn="0" w:lastColumn="0" w:noHBand="1" w:noVBand="1"/>
              <w:tblDescription w:val="Left side layout table"/>
            </w:tblPr>
            <w:tblGrid>
              <w:gridCol w:w="3005"/>
              <w:gridCol w:w="18"/>
            </w:tblGrid>
            <w:tr w:rsidR="00441EB9" w:rsidRPr="005152F2" w14:paraId="2C193020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4910E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13674F9" wp14:editId="213233A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558437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6AF6E3E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D5811CB" w14:textId="77777777" w:rsidR="00441EB9" w:rsidRPr="00A10EC6" w:rsidRDefault="00942A9F" w:rsidP="0087756B">
                  <w:r>
                    <w:t>Mr.cesar.guerrero@gmail.com</w:t>
                  </w:r>
                </w:p>
              </w:tc>
            </w:tr>
            <w:tr w:rsidR="00441EB9" w:rsidRPr="005152F2" w14:paraId="1D2444FE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324FDAA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DF33953" wp14:editId="16EAECF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E3BE7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9FA69C1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3777CC6" w14:textId="77777777" w:rsidR="00441EB9" w:rsidRDefault="00942A9F" w:rsidP="0087756B">
                  <w:r>
                    <w:t>438-979-0112</w:t>
                  </w:r>
                </w:p>
              </w:tc>
            </w:tr>
            <w:tr w:rsidR="00441EB9" w:rsidRPr="005152F2" w14:paraId="1D498FF0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6B8094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D91D70C" wp14:editId="6EF3CD9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C7D90F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0F80459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A23B02C" w14:textId="77777777" w:rsidR="00441EB9" w:rsidRDefault="00942A9F" w:rsidP="0087756B">
                  <w:r>
                    <w:t>Https://linkedin.com/</w:t>
                  </w:r>
                  <w:r w:rsidR="0003643B">
                    <w:t xml:space="preserve"> </w:t>
                  </w:r>
                  <w:r w:rsidR="0003643B" w:rsidRPr="0003643B">
                    <w:t>/in/</w:t>
                  </w:r>
                  <w:proofErr w:type="spellStart"/>
                  <w:r w:rsidR="0003643B" w:rsidRPr="0003643B">
                    <w:t>cesar-ggarcia</w:t>
                  </w:r>
                  <w:proofErr w:type="spellEnd"/>
                  <w:r w:rsidR="0003643B" w:rsidRPr="0003643B">
                    <w:t>/</w:t>
                  </w:r>
                </w:p>
                <w:p w14:paraId="362A547D" w14:textId="77777777" w:rsidR="004C60F9" w:rsidRDefault="00A9361E" w:rsidP="00441EB9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1A234DD6" wp14:editId="576DC9E8">
                        <wp:extent cx="383236" cy="390337"/>
                        <wp:effectExtent l="0" t="0" r="0" b="381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tbresume-8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43" cy="430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EB9" w:rsidRPr="005152F2" w14:paraId="36545147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5CB8202" w14:textId="77777777" w:rsidR="00441EB9" w:rsidRDefault="003050C9" w:rsidP="0087756B">
                  <w:r>
                    <w:t>https://</w:t>
                  </w:r>
                  <w:r w:rsidR="00942A9F">
                    <w:t>guer0157</w:t>
                  </w:r>
                  <w:r>
                    <w:t>.github.io/portfolio</w:t>
                  </w:r>
                </w:p>
                <w:p w14:paraId="3B4738A1" w14:textId="77777777" w:rsidR="00920E0C" w:rsidRPr="00441EB9" w:rsidRDefault="00920E0C" w:rsidP="00942A9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34A8DA3C" w14:textId="77777777" w:rsidTr="0087756B">
              <w:trPr>
                <w:trHeight w:val="1779"/>
              </w:trPr>
              <w:tc>
                <w:tcPr>
                  <w:tcW w:w="3023" w:type="dxa"/>
                  <w:gridSpan w:val="2"/>
                  <w:tcMar>
                    <w:top w:w="374" w:type="dxa"/>
                    <w:bottom w:w="115" w:type="dxa"/>
                  </w:tcMar>
                </w:tcPr>
                <w:p w14:paraId="5BBEF3FF" w14:textId="77777777" w:rsidR="002C77B9" w:rsidRDefault="006A60B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A8C0A6B2A62CC498DED01145BE141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47A36A5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9E7A7D8" wp14:editId="371EC5C9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EEB1C5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3341466" w14:textId="5AAE2850" w:rsidR="007E6AE9" w:rsidRDefault="00952A3C" w:rsidP="00A10EC6">
                  <w:r>
                    <w:t>T</w:t>
                  </w:r>
                  <w:r w:rsidR="007A5352">
                    <w:t xml:space="preserve">o further develop my skills and knowledge in a team where there is constant </w:t>
                  </w:r>
                  <w:r w:rsidR="007E6AE9">
                    <w:t>learning</w:t>
                  </w:r>
                  <w:r w:rsidR="007A5352">
                    <w:t>, is challenging, and values innovation and collaboration.</w:t>
                  </w:r>
                </w:p>
                <w:p w14:paraId="2D1C9ABC" w14:textId="77777777" w:rsidR="00102B3B" w:rsidRDefault="00102B3B" w:rsidP="007A5352">
                  <w:pPr>
                    <w:jc w:val="both"/>
                  </w:pPr>
                </w:p>
                <w:p w14:paraId="5767655F" w14:textId="45B78957" w:rsidR="007A5352" w:rsidRDefault="007A5352" w:rsidP="007A5352">
                  <w:pPr>
                    <w:jc w:val="both"/>
                  </w:pPr>
                </w:p>
              </w:tc>
            </w:tr>
            <w:tr w:rsidR="00463463" w:rsidRPr="005152F2" w14:paraId="399EBC99" w14:textId="77777777" w:rsidTr="0087756B">
              <w:trPr>
                <w:gridAfter w:val="1"/>
                <w:wAfter w:w="18" w:type="dxa"/>
              </w:trPr>
              <w:tc>
                <w:tcPr>
                  <w:tcW w:w="3005" w:type="dxa"/>
                  <w:tcMar>
                    <w:top w:w="374" w:type="dxa"/>
                    <w:bottom w:w="115" w:type="dxa"/>
                  </w:tcMar>
                </w:tcPr>
                <w:p w14:paraId="4CC8F8C7" w14:textId="77777777" w:rsidR="00102B3B" w:rsidRDefault="00102B3B" w:rsidP="00102B3B">
                  <w:pPr>
                    <w:pStyle w:val="Heading3"/>
                    <w:jc w:val="both"/>
                  </w:pPr>
                </w:p>
                <w:p w14:paraId="54FCC0FC" w14:textId="77777777" w:rsidR="005A7E57" w:rsidRDefault="006A60B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8FE6040FE87C74D97F9118BCE0B7B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7F846374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2969254" wp14:editId="55785FF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2C75D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4E8462A" w14:textId="77777777" w:rsidR="00072E58" w:rsidRDefault="00D653CA" w:rsidP="00A9361E">
                  <w:pPr>
                    <w:jc w:val="left"/>
                  </w:pPr>
                  <w:r>
                    <w:t>Strong social and interpersonal skills</w:t>
                  </w:r>
                </w:p>
                <w:p w14:paraId="2DD877D3" w14:textId="77777777" w:rsidR="00102B3B" w:rsidRDefault="00102B3B" w:rsidP="00A9361E">
                  <w:pPr>
                    <w:jc w:val="left"/>
                  </w:pPr>
                </w:p>
                <w:p w14:paraId="6479A6D4" w14:textId="77777777" w:rsidR="00102B3B" w:rsidRDefault="00D653CA" w:rsidP="00A9361E">
                  <w:pPr>
                    <w:jc w:val="left"/>
                  </w:pPr>
                  <w:r>
                    <w:t>G</w:t>
                  </w:r>
                  <w:r w:rsidR="00A10EC6">
                    <w:t>oal oriented.</w:t>
                  </w:r>
                </w:p>
                <w:p w14:paraId="2A01F04E" w14:textId="77777777" w:rsidR="00102B3B" w:rsidRDefault="00102B3B" w:rsidP="00102B3B">
                  <w:pPr>
                    <w:jc w:val="left"/>
                  </w:pPr>
                </w:p>
                <w:p w14:paraId="276C9949" w14:textId="77777777" w:rsidR="00102B3B" w:rsidRDefault="00102B3B" w:rsidP="00102B3B">
                  <w:pPr>
                    <w:jc w:val="left"/>
                  </w:pPr>
                  <w:r>
                    <w:t>Leadership skills and initiative</w:t>
                  </w:r>
                </w:p>
                <w:p w14:paraId="0C413ACC" w14:textId="77777777" w:rsidR="00102B3B" w:rsidRDefault="00102B3B" w:rsidP="00102B3B">
                  <w:pPr>
                    <w:jc w:val="left"/>
                  </w:pPr>
                </w:p>
                <w:p w14:paraId="3D795D35" w14:textId="77777777" w:rsidR="00102B3B" w:rsidRDefault="00102B3B" w:rsidP="00102B3B">
                  <w:pPr>
                    <w:jc w:val="left"/>
                  </w:pPr>
                  <w:r>
                    <w:t>Attentive to detail and quality</w:t>
                  </w:r>
                </w:p>
                <w:p w14:paraId="73F97D76" w14:textId="77777777" w:rsidR="00102B3B" w:rsidRDefault="00102B3B" w:rsidP="00102B3B">
                  <w:pPr>
                    <w:jc w:val="left"/>
                  </w:pPr>
                </w:p>
                <w:p w14:paraId="454F1572" w14:textId="77777777" w:rsidR="00102B3B" w:rsidRDefault="00102B3B" w:rsidP="00102B3B">
                  <w:pPr>
                    <w:jc w:val="left"/>
                  </w:pPr>
                  <w:r>
                    <w:t xml:space="preserve">Ability to work with little </w:t>
                  </w:r>
                </w:p>
                <w:p w14:paraId="05F6A0BE" w14:textId="77777777" w:rsidR="00102B3B" w:rsidRDefault="00102B3B" w:rsidP="00102B3B">
                  <w:pPr>
                    <w:jc w:val="left"/>
                  </w:pPr>
                  <w:r>
                    <w:t>supervision</w:t>
                  </w:r>
                </w:p>
                <w:p w14:paraId="618142D5" w14:textId="77777777" w:rsidR="00102B3B" w:rsidRDefault="00102B3B" w:rsidP="00102B3B">
                  <w:pPr>
                    <w:jc w:val="left"/>
                  </w:pPr>
                </w:p>
                <w:p w14:paraId="36EDCCDB" w14:textId="77777777" w:rsidR="00102B3B" w:rsidRDefault="00102B3B" w:rsidP="00102B3B">
                  <w:pPr>
                    <w:jc w:val="left"/>
                  </w:pPr>
                  <w:r>
                    <w:t>Strong collaboration skills</w:t>
                  </w:r>
                </w:p>
                <w:p w14:paraId="5BD8C17A" w14:textId="77777777" w:rsidR="00965EFE" w:rsidRDefault="00965EFE" w:rsidP="00102B3B">
                  <w:pPr>
                    <w:jc w:val="left"/>
                  </w:pPr>
                </w:p>
                <w:p w14:paraId="25834FF2" w14:textId="77777777" w:rsidR="00965EFE" w:rsidRPr="00952A3C" w:rsidRDefault="00965EFE" w:rsidP="00102B3B">
                  <w:pPr>
                    <w:jc w:val="left"/>
                  </w:pPr>
                  <w:r>
                    <w:t>Fluent in Spanish and English</w:t>
                  </w:r>
                </w:p>
              </w:tc>
            </w:tr>
          </w:tbl>
          <w:p w14:paraId="19B61094" w14:textId="77777777" w:rsidR="00102B3B" w:rsidRDefault="00102B3B" w:rsidP="00102B3B">
            <w:pPr>
              <w:jc w:val="left"/>
            </w:pPr>
          </w:p>
          <w:p w14:paraId="78A6ACD1" w14:textId="77777777" w:rsidR="00B93310" w:rsidRPr="00102B3B" w:rsidRDefault="00B93310" w:rsidP="00102B3B"/>
        </w:tc>
        <w:tc>
          <w:tcPr>
            <w:tcW w:w="723" w:type="dxa"/>
          </w:tcPr>
          <w:p w14:paraId="2D40D0D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621477C6" w14:textId="77777777" w:rsidTr="00D653CA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A981515" w14:textId="77777777" w:rsidR="008F6337" w:rsidRPr="005152F2" w:rsidRDefault="006A60B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BB356E83BF3CE479F4156431D91E2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7D0C9DF3" w14:textId="2018DB81" w:rsidR="007F2BFA" w:rsidRPr="0043426C" w:rsidRDefault="007F2BFA" w:rsidP="007F2BFA">
                  <w:pPr>
                    <w:pStyle w:val="Heading4"/>
                  </w:pPr>
                  <w:r>
                    <w:t>Full-Stack Application Developer – Transport Canada</w:t>
                  </w:r>
                </w:p>
                <w:p w14:paraId="6814750D" w14:textId="580FCF55" w:rsidR="007F2BFA" w:rsidRPr="005152F2" w:rsidRDefault="007F2BFA" w:rsidP="007F2BFA">
                  <w:pPr>
                    <w:pStyle w:val="Heading5"/>
                  </w:pPr>
                  <w:r>
                    <w:t>April 2021 – Present</w:t>
                  </w:r>
                </w:p>
                <w:p w14:paraId="35DD121C" w14:textId="6A46F122" w:rsidR="007F2BFA" w:rsidRDefault="007F2BFA" w:rsidP="007F2BFA">
                  <w:pPr>
                    <w:jc w:val="left"/>
                  </w:pPr>
                  <w:r>
                    <w:t>Enhancing an</w:t>
                  </w:r>
                  <w:r w:rsidR="00D71904">
                    <w:t>d</w:t>
                  </w:r>
                  <w:r>
                    <w:t xml:space="preserve"> improving an existing vessel certification platform for the government of Canada using C#, .Net and Razor. Breaking down problems and implementing business logic</w:t>
                  </w:r>
                  <w:r w:rsidR="00CF19F3">
                    <w:t xml:space="preserve"> with a strong focus on creating intuitive and appealing UI</w:t>
                  </w:r>
                  <w:r>
                    <w:t xml:space="preserve">. Keeping close communication with product owner and UX team to create a product that meets the needs of our users and is easy to use. </w:t>
                  </w:r>
                </w:p>
                <w:p w14:paraId="276D85B8" w14:textId="6B584F0A" w:rsidR="00261F1B" w:rsidRPr="0043426C" w:rsidRDefault="00261F1B" w:rsidP="00261F1B">
                  <w:pPr>
                    <w:pStyle w:val="Heading4"/>
                  </w:pPr>
                  <w:r>
                    <w:t>Software Applications Developer - Mitel</w:t>
                  </w:r>
                </w:p>
                <w:p w14:paraId="2FAFBB70" w14:textId="0556A321" w:rsidR="00261F1B" w:rsidRPr="005152F2" w:rsidRDefault="00261F1B" w:rsidP="00261F1B">
                  <w:pPr>
                    <w:pStyle w:val="Heading5"/>
                  </w:pPr>
                  <w:r>
                    <w:t xml:space="preserve">May 2019 – </w:t>
                  </w:r>
                  <w:r w:rsidR="007F2BFA">
                    <w:t>April 2021</w:t>
                  </w:r>
                </w:p>
                <w:p w14:paraId="03B67821" w14:textId="5E29D4CA" w:rsidR="00261F1B" w:rsidRDefault="005D0F80" w:rsidP="00261F1B">
                  <w:pPr>
                    <w:jc w:val="left"/>
                  </w:pPr>
                  <w:r>
                    <w:t>Us</w:t>
                  </w:r>
                  <w:r w:rsidR="007F2BFA">
                    <w:t>ed</w:t>
                  </w:r>
                  <w:r>
                    <w:t xml:space="preserve"> Angular </w:t>
                  </w:r>
                  <w:r w:rsidR="00D71904">
                    <w:t>10</w:t>
                  </w:r>
                  <w:r w:rsidR="007A5352">
                    <w:t>, RXJS,</w:t>
                  </w:r>
                  <w:r w:rsidR="002B682E">
                    <w:t xml:space="preserve"> and Electron</w:t>
                  </w:r>
                  <w:r>
                    <w:t xml:space="preserve"> to develop</w:t>
                  </w:r>
                  <w:r w:rsidR="00261F1B">
                    <w:t xml:space="preserve"> </w:t>
                  </w:r>
                  <w:r w:rsidR="002B682E">
                    <w:t xml:space="preserve">our flagship product </w:t>
                  </w:r>
                  <w:proofErr w:type="spellStart"/>
                  <w:r w:rsidR="002B682E">
                    <w:t>MiTeam</w:t>
                  </w:r>
                  <w:proofErr w:type="spellEnd"/>
                  <w:r w:rsidR="002B682E">
                    <w:t xml:space="preserve"> Meetings as a </w:t>
                  </w:r>
                  <w:r w:rsidR="00261F1B">
                    <w:t xml:space="preserve">progressive web </w:t>
                  </w:r>
                  <w:r w:rsidR="002B682E">
                    <w:t xml:space="preserve">app and desktop </w:t>
                  </w:r>
                  <w:r w:rsidR="00261F1B">
                    <w:t>application</w:t>
                  </w:r>
                  <w:r>
                    <w:t>.</w:t>
                  </w:r>
                  <w:r w:rsidR="002B682E">
                    <w:t xml:space="preserve"> </w:t>
                  </w:r>
                  <w:r w:rsidR="00CF19F3">
                    <w:t>W</w:t>
                  </w:r>
                  <w:r w:rsidR="002B682E">
                    <w:t>orked on new features</w:t>
                  </w:r>
                  <w:r w:rsidR="00CF19F3">
                    <w:t xml:space="preserve"> creating pixel perfect re-usable UI components</w:t>
                  </w:r>
                  <w:r w:rsidR="002B682E">
                    <w:t>,</w:t>
                  </w:r>
                  <w:r w:rsidR="00CF19F3">
                    <w:t xml:space="preserve"> implementing business logic</w:t>
                  </w:r>
                  <w:r w:rsidR="002B682E">
                    <w:t xml:space="preserve"> writing e2e tests using protractor</w:t>
                  </w:r>
                  <w:r w:rsidR="007A5352">
                    <w:t>,</w:t>
                  </w:r>
                  <w:r w:rsidR="002B682E">
                    <w:t xml:space="preserve"> and took over CI/CD deployment and release of new app versions as well as writing release notes for each release. Furthermore, I have been involved in the design </w:t>
                  </w:r>
                  <w:r w:rsidR="00731024">
                    <w:t xml:space="preserve">of </w:t>
                  </w:r>
                  <w:proofErr w:type="spellStart"/>
                  <w:r w:rsidR="00731024">
                    <w:t>MiTeam</w:t>
                  </w:r>
                  <w:proofErr w:type="spellEnd"/>
                  <w:r w:rsidR="00731024">
                    <w:t xml:space="preserve"> Meetings by providing valuable feedback to our UX department on implementation of new features</w:t>
                  </w:r>
                  <w:r w:rsidR="00261F1B">
                    <w:t>.</w:t>
                  </w:r>
                  <w:r w:rsidR="002B682E">
                    <w:t xml:space="preserve"> Lastly, I’ve developed leadership skills, carried out interviews and part-take in application feedback triaging for incoming issues.</w:t>
                  </w:r>
                </w:p>
                <w:p w14:paraId="0A2B458F" w14:textId="62104256" w:rsidR="008F6337" w:rsidRPr="0043426C" w:rsidRDefault="00DE0546" w:rsidP="002B3890">
                  <w:pPr>
                    <w:pStyle w:val="Heading4"/>
                  </w:pPr>
                  <w:r>
                    <w:t>Program Assistant/Mobile Application</w:t>
                  </w:r>
                  <w:r w:rsidR="00794F5E">
                    <w:t>s</w:t>
                  </w:r>
                  <w:r>
                    <w:t xml:space="preserve"> Design and Development - Algonquin College</w:t>
                  </w:r>
                </w:p>
                <w:p w14:paraId="391841F0" w14:textId="77777777" w:rsidR="008F6337" w:rsidRPr="005152F2" w:rsidRDefault="00261F1B" w:rsidP="008F6337">
                  <w:pPr>
                    <w:pStyle w:val="Heading5"/>
                  </w:pPr>
                  <w:r>
                    <w:t>January 2019 – April 2019</w:t>
                  </w:r>
                </w:p>
                <w:p w14:paraId="72A6567F" w14:textId="77777777" w:rsidR="008F6337" w:rsidRDefault="00DE0546" w:rsidP="00EC40B3">
                  <w:pPr>
                    <w:jc w:val="left"/>
                  </w:pPr>
                  <w:r>
                    <w:t>Help students grasp the concepts of vanill</w:t>
                  </w:r>
                  <w:r w:rsidR="00EC40B3">
                    <w:t xml:space="preserve">a JavaScript, </w:t>
                  </w:r>
                  <w:proofErr w:type="spellStart"/>
                  <w:r w:rsidR="00EC40B3">
                    <w:t>NodeJs</w:t>
                  </w:r>
                  <w:proofErr w:type="spellEnd"/>
                  <w:r w:rsidR="00EC40B3">
                    <w:t xml:space="preserve"> and </w:t>
                  </w:r>
                  <w:proofErr w:type="gramStart"/>
                  <w:r w:rsidR="00EC40B3">
                    <w:t>Object</w:t>
                  </w:r>
                  <w:r w:rsidR="005D0F80">
                    <w:t xml:space="preserve"> </w:t>
                  </w:r>
                  <w:r w:rsidR="00261E23">
                    <w:t>Oriented</w:t>
                  </w:r>
                  <w:proofErr w:type="gramEnd"/>
                  <w:r w:rsidR="00261E23">
                    <w:t xml:space="preserve"> languages as well as</w:t>
                  </w:r>
                  <w:r w:rsidR="002A62D2">
                    <w:t xml:space="preserve"> hosting open labs for first and second semester students to help them with assignments and code debugging. </w:t>
                  </w:r>
                </w:p>
                <w:p w14:paraId="72513CD2" w14:textId="48371704" w:rsidR="007B2F5C" w:rsidRPr="0043426C" w:rsidRDefault="002A62D2" w:rsidP="0043426C">
                  <w:pPr>
                    <w:pStyle w:val="Heading4"/>
                  </w:pPr>
                  <w:r>
                    <w:t xml:space="preserve">IBM-SLiDE </w:t>
                  </w:r>
                  <w:r w:rsidR="007F2BFA">
                    <w:t xml:space="preserve">Developer - </w:t>
                  </w:r>
                  <w:r>
                    <w:t>Social innovation lab</w:t>
                  </w:r>
                  <w:r w:rsidR="007F2BFA">
                    <w:t xml:space="preserve">, </w:t>
                  </w:r>
                  <w:r>
                    <w:t>Algonquin college</w:t>
                  </w:r>
                </w:p>
                <w:p w14:paraId="319739B4" w14:textId="77777777" w:rsidR="007B2F5C" w:rsidRPr="005152F2" w:rsidRDefault="00261F1B" w:rsidP="007B2F5C">
                  <w:pPr>
                    <w:pStyle w:val="Heading5"/>
                  </w:pPr>
                  <w:r>
                    <w:t>May 2018</w:t>
                  </w:r>
                  <w:r w:rsidR="002A62D2">
                    <w:t xml:space="preserve"> </w:t>
                  </w:r>
                  <w:r>
                    <w:t xml:space="preserve">– April 2019 </w:t>
                  </w:r>
                </w:p>
                <w:p w14:paraId="118D7A25" w14:textId="0AB796C4" w:rsidR="008F6337" w:rsidRDefault="007F2BFA" w:rsidP="00581FFE">
                  <w:pPr>
                    <w:jc w:val="left"/>
                  </w:pPr>
                  <w:r>
                    <w:t>Help set the foundation for</w:t>
                  </w:r>
                  <w:r w:rsidR="00E02042" w:rsidRPr="00E02042">
                    <w:t xml:space="preserve"> </w:t>
                  </w:r>
                  <w:proofErr w:type="spellStart"/>
                  <w:r w:rsidR="00E02042" w:rsidRPr="00E02042">
                    <w:t>SLiDE</w:t>
                  </w:r>
                  <w:proofErr w:type="spellEnd"/>
                  <w:r w:rsidR="00E02042" w:rsidRPr="00E02042">
                    <w:t xml:space="preserve">, a </w:t>
                  </w:r>
                  <w:proofErr w:type="gramStart"/>
                  <w:r w:rsidR="00E02042" w:rsidRPr="00E02042">
                    <w:t>brand new</w:t>
                  </w:r>
                  <w:proofErr w:type="gramEnd"/>
                  <w:r w:rsidR="00E02042" w:rsidRPr="00E02042">
                    <w:t xml:space="preserve"> initiative at Algonquin College </w:t>
                  </w:r>
                  <w:r>
                    <w:t>that aims to create interdisciplinary teams and help the social and non-profit sector by providing digital services to these organizations</w:t>
                  </w:r>
                  <w:r w:rsidR="00E02042" w:rsidRPr="00E02042">
                    <w:t>.</w:t>
                  </w:r>
                  <w:r w:rsidR="00E02042">
                    <w:t xml:space="preserve"> </w:t>
                  </w:r>
                  <w:r w:rsidR="00E02042" w:rsidRPr="00E02042">
                    <w:t xml:space="preserve">As a team we developed </w:t>
                  </w:r>
                  <w:proofErr w:type="spellStart"/>
                  <w:r w:rsidR="00E02042" w:rsidRPr="00E02042">
                    <w:t>SLiD</w:t>
                  </w:r>
                  <w:r w:rsidR="00E02042">
                    <w:t>E</w:t>
                  </w:r>
                  <w:r w:rsidR="00E02042" w:rsidRPr="00E02042">
                    <w:t>S's</w:t>
                  </w:r>
                  <w:proofErr w:type="spellEnd"/>
                  <w:r w:rsidR="00E02042" w:rsidRPr="00E02042">
                    <w:t xml:space="preserve"> website using HTML, CSS, and JavaScript - I was personally in charge of the JavaScript development. Showed initiative and collaboration in every project developed by the </w:t>
                  </w:r>
                  <w:proofErr w:type="spellStart"/>
                  <w:r w:rsidR="00E02042" w:rsidRPr="00E02042">
                    <w:t>SLiDE</w:t>
                  </w:r>
                  <w:proofErr w:type="spellEnd"/>
                  <w:r w:rsidR="00E02042" w:rsidRPr="00E02042">
                    <w:t xml:space="preserve"> team, which focuses on providing digital technology for socially </w:t>
                  </w:r>
                  <w:r w:rsidR="00E02042" w:rsidRPr="00E02042">
                    <w:lastRenderedPageBreak/>
                    <w:t xml:space="preserve">conscious organizations. Furthermore, I took a leadership role in the team and often organized and delegated tasks to my </w:t>
                  </w:r>
                  <w:proofErr w:type="gramStart"/>
                  <w:r w:rsidR="00E02042" w:rsidRPr="00E02042">
                    <w:t>team mates</w:t>
                  </w:r>
                  <w:proofErr w:type="gramEnd"/>
                  <w:r w:rsidR="00E02042" w:rsidRPr="00E02042">
                    <w:t xml:space="preserve"> in order to work efficiently. Some of the organizations and projects undertaken at </w:t>
                  </w:r>
                  <w:proofErr w:type="spellStart"/>
                  <w:r w:rsidR="00E02042" w:rsidRPr="00E02042">
                    <w:t>SLiDE</w:t>
                  </w:r>
                  <w:proofErr w:type="spellEnd"/>
                  <w:r w:rsidR="00E02042" w:rsidRPr="00E02042">
                    <w:t xml:space="preserve"> include: A Website using HTML,</w:t>
                  </w:r>
                  <w:r w:rsidR="00E02042">
                    <w:t xml:space="preserve"> </w:t>
                  </w:r>
                  <w:r w:rsidR="00E02042" w:rsidRPr="00E02042">
                    <w:t>CSS,</w:t>
                  </w:r>
                  <w:r w:rsidR="00E02042">
                    <w:t xml:space="preserve"> </w:t>
                  </w:r>
                  <w:r w:rsidR="00E02042" w:rsidRPr="00E02042">
                    <w:t xml:space="preserve">JavaScript for </w:t>
                  </w:r>
                  <w:proofErr w:type="spellStart"/>
                  <w:r w:rsidR="00E02042" w:rsidRPr="00E02042">
                    <w:t>BottleWorks</w:t>
                  </w:r>
                  <w:proofErr w:type="spellEnd"/>
                  <w:r w:rsidR="00E02042" w:rsidRPr="00E02042">
                    <w:t xml:space="preserve"> and a Web App built in React JS for CHEO.</w:t>
                  </w:r>
                </w:p>
                <w:p w14:paraId="7B93A96A" w14:textId="77777777" w:rsidR="000A3808" w:rsidRDefault="000A3808" w:rsidP="00581FFE">
                  <w:pPr>
                    <w:jc w:val="left"/>
                  </w:pPr>
                </w:p>
                <w:p w14:paraId="6AD74EC0" w14:textId="77777777" w:rsidR="00DD6E9C" w:rsidRPr="005152F2" w:rsidRDefault="00DD6E9C" w:rsidP="00DD6E9C">
                  <w:pPr>
                    <w:pStyle w:val="Heading2"/>
                  </w:pPr>
                  <w:r>
                    <w:t>Achievements &amp; Awards</w:t>
                  </w:r>
                </w:p>
                <w:p w14:paraId="1C306156" w14:textId="77777777" w:rsidR="00731024" w:rsidRDefault="00731024" w:rsidP="00D955D6">
                  <w:pPr>
                    <w:pStyle w:val="Heading4"/>
                  </w:pPr>
                </w:p>
                <w:p w14:paraId="60F516B5" w14:textId="41E57E70" w:rsidR="00D955D6" w:rsidRPr="0043426C" w:rsidRDefault="00D955D6" w:rsidP="00D955D6">
                  <w:pPr>
                    <w:pStyle w:val="Heading4"/>
                  </w:pPr>
                  <w:r>
                    <w:t>Graduated with Honours From Algonquin college.</w:t>
                  </w:r>
                </w:p>
                <w:p w14:paraId="3574FA71" w14:textId="01A2694D" w:rsidR="00D955D6" w:rsidRDefault="00D955D6" w:rsidP="00D955D6">
                  <w:r>
                    <w:t xml:space="preserve">Through hard work and dedication, I managed to achieve academic excellence through every semester and graduated with </w:t>
                  </w:r>
                  <w:proofErr w:type="spellStart"/>
                  <w:r>
                    <w:t>Honours</w:t>
                  </w:r>
                  <w:proofErr w:type="spellEnd"/>
                  <w:r>
                    <w:t xml:space="preserve"> and a 3.8 GPA.</w:t>
                  </w:r>
                </w:p>
                <w:p w14:paraId="63B88EF9" w14:textId="77777777" w:rsidR="00D955D6" w:rsidRDefault="00D955D6" w:rsidP="00D955D6"/>
                <w:p w14:paraId="3A51E310" w14:textId="77777777" w:rsidR="00DD6E9C" w:rsidRPr="0043426C" w:rsidRDefault="00DD6E9C" w:rsidP="00DD6E9C">
                  <w:pPr>
                    <w:pStyle w:val="Heading4"/>
                  </w:pPr>
                  <w:r>
                    <w:t>2</w:t>
                  </w:r>
                  <w:r w:rsidRPr="00DD6E9C">
                    <w:rPr>
                      <w:vertAlign w:val="superscript"/>
                    </w:rPr>
                    <w:t>nd</w:t>
                  </w:r>
                  <w:r>
                    <w:t xml:space="preserve"> Place at RE/action day showcase at Algonquin college.</w:t>
                  </w:r>
                </w:p>
                <w:p w14:paraId="7280B945" w14:textId="188E1B6F" w:rsidR="00D955D6" w:rsidRDefault="00DD6E9C" w:rsidP="00D955D6">
                  <w:r>
                    <w:t>My team and I received an award of excellence for placing second ou</w:t>
                  </w:r>
                  <w:r w:rsidR="00731024">
                    <w:t xml:space="preserve">t </w:t>
                  </w:r>
                  <w:r>
                    <w:t>of over 130 projects at RE/A</w:t>
                  </w:r>
                  <w:r w:rsidR="00D955D6">
                    <w:t>CTION day showcase spring 2019.</w:t>
                  </w:r>
                </w:p>
                <w:p w14:paraId="4F5091D0" w14:textId="77777777" w:rsidR="00DD6E9C" w:rsidRPr="0043426C" w:rsidRDefault="00DD6E9C" w:rsidP="00DD6E9C">
                  <w:pPr>
                    <w:pStyle w:val="Heading4"/>
                  </w:pPr>
                  <w:r>
                    <w:t>Deans Honors List</w:t>
                  </w:r>
                </w:p>
                <w:p w14:paraId="60F6BB3E" w14:textId="77777777" w:rsidR="00DD6E9C" w:rsidRDefault="00DD6E9C" w:rsidP="00DD6E9C">
                  <w:r>
                    <w:t xml:space="preserve">Algonquin College’s Dean Honors List recognition is awarded to students that earn a grade point average (GPA) for the term between 3.60 and 4.00 with no grade below C minus (C </w:t>
                  </w:r>
                  <w:r>
                    <w:rPr>
                      <w:rFonts w:ascii="Cambria Math" w:hAnsi="Cambria Math" w:cs="Cambria Math"/>
                    </w:rPr>
                    <w:t>‐</w:t>
                  </w:r>
                  <w:r>
                    <w:t>)</w:t>
                  </w:r>
                </w:p>
                <w:p w14:paraId="747A1BD4" w14:textId="77777777" w:rsidR="00DD6E9C" w:rsidRDefault="00DD6E9C" w:rsidP="00DD6E9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Fall 2017</w:t>
                  </w:r>
                </w:p>
                <w:p w14:paraId="0B8A79D9" w14:textId="77777777" w:rsidR="00DD6E9C" w:rsidRDefault="00DD6E9C" w:rsidP="00DD6E9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Winter 2018</w:t>
                  </w:r>
                </w:p>
                <w:p w14:paraId="5A71279D" w14:textId="77777777" w:rsidR="00581FFE" w:rsidRDefault="00DD6E9C" w:rsidP="000A380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Fall 2018</w:t>
                  </w:r>
                </w:p>
                <w:p w14:paraId="42098B33" w14:textId="77777777" w:rsidR="00D955D6" w:rsidRDefault="00D955D6" w:rsidP="000A380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Winter 2019</w:t>
                  </w:r>
                </w:p>
                <w:p w14:paraId="032E0337" w14:textId="77777777" w:rsidR="00581FFE" w:rsidRPr="005152F2" w:rsidRDefault="00581FFE" w:rsidP="00581FFE">
                  <w:pPr>
                    <w:pStyle w:val="Heading2"/>
                  </w:pPr>
                  <w:r>
                    <w:t>Milestone Projects</w:t>
                  </w:r>
                </w:p>
                <w:p w14:paraId="173E06BC" w14:textId="77777777" w:rsidR="00581FFE" w:rsidRPr="0043426C" w:rsidRDefault="00581FFE" w:rsidP="00581FFE">
                  <w:pPr>
                    <w:pStyle w:val="Heading4"/>
                  </w:pPr>
                  <w:r>
                    <w:t>React Native App for CBSA</w:t>
                  </w:r>
                </w:p>
                <w:p w14:paraId="41952527" w14:textId="7108BF8B" w:rsidR="00581FFE" w:rsidRDefault="00581FFE" w:rsidP="00581FFE">
                  <w:r>
                    <w:t>Advanced Conveyance Examination (ACE) App for Canadian Border Services Agency (CBSA).</w:t>
                  </w:r>
                </w:p>
                <w:p w14:paraId="11BF2542" w14:textId="6B789417" w:rsidR="00581FFE" w:rsidRDefault="00581FFE" w:rsidP="00581FFE">
                  <w:pPr>
                    <w:jc w:val="left"/>
                  </w:pPr>
                  <w:r>
                    <w:t xml:space="preserve">The ACE app </w:t>
                  </w:r>
                  <w:r w:rsidR="006F7410">
                    <w:t>was developed</w:t>
                  </w:r>
                  <w:r>
                    <w:t xml:space="preserve"> </w:t>
                  </w:r>
                  <w:r w:rsidR="007F2BFA">
                    <w:t>as an MVP by</w:t>
                  </w:r>
                  <w:r>
                    <w:t xml:space="preserve"> </w:t>
                  </w:r>
                  <w:proofErr w:type="gramStart"/>
                  <w:r>
                    <w:t>myself</w:t>
                  </w:r>
                  <w:proofErr w:type="gramEnd"/>
                  <w:r>
                    <w:t xml:space="preserve"> and a team of 4</w:t>
                  </w:r>
                  <w:r w:rsidR="007F2BFA">
                    <w:t xml:space="preserve">. </w:t>
                  </w:r>
                  <w:r>
                    <w:t>It is designed to assist border officers at international ports</w:t>
                  </w:r>
                  <w:r w:rsidR="006F7410">
                    <w:t xml:space="preserve"> of entry find illegal goods hidden inside </w:t>
                  </w:r>
                  <w:r>
                    <w:t>vehicles.</w:t>
                  </w:r>
                </w:p>
                <w:p w14:paraId="6D051184" w14:textId="7C589B05" w:rsidR="00581FFE" w:rsidRPr="00ED37AF" w:rsidRDefault="006F7410" w:rsidP="00581FFE">
                  <w:pPr>
                    <w:jc w:val="left"/>
                  </w:pPr>
                  <w:r>
                    <w:lastRenderedPageBreak/>
                    <w:t xml:space="preserve">My role within the </w:t>
                  </w:r>
                  <w:r w:rsidR="007F2BFA">
                    <w:t>team</w:t>
                  </w:r>
                  <w:r>
                    <w:t xml:space="preserve"> was a</w:t>
                  </w:r>
                  <w:r w:rsidR="007F2BFA">
                    <w:t>s</w:t>
                  </w:r>
                  <w:r>
                    <w:t xml:space="preserve"> </w:t>
                  </w:r>
                  <w:r w:rsidR="00581FFE">
                    <w:t xml:space="preserve">development </w:t>
                  </w:r>
                  <w:r w:rsidR="00A143B8">
                    <w:t>lead. I took an active role in developing the</w:t>
                  </w:r>
                  <w:r w:rsidR="00581FFE">
                    <w:t xml:space="preserve"> back-</w:t>
                  </w:r>
                  <w:r w:rsidR="00A143B8">
                    <w:t>end</w:t>
                  </w:r>
                  <w:r w:rsidR="00581FFE">
                    <w:t xml:space="preserve"> API for the app with </w:t>
                  </w:r>
                  <w:proofErr w:type="spellStart"/>
                  <w:r w:rsidR="00581FFE">
                    <w:t>NodeJs</w:t>
                  </w:r>
                  <w:proofErr w:type="spellEnd"/>
                  <w:r w:rsidR="00581FFE">
                    <w:t>, Express and MongoDB. Also, contributed largely on the front-end</w:t>
                  </w:r>
                  <w:r w:rsidR="005C0EF7">
                    <w:t xml:space="preserve">, as well as, integration of </w:t>
                  </w:r>
                  <w:r w:rsidR="00581FFE">
                    <w:t>the front and back end</w:t>
                  </w:r>
                  <w:r w:rsidR="0009019A">
                    <w:t>.</w:t>
                  </w:r>
                </w:p>
                <w:p w14:paraId="767DEC29" w14:textId="77777777" w:rsidR="00581FFE" w:rsidRDefault="00581FFE" w:rsidP="00581FFE"/>
                <w:p w14:paraId="57D9E0CC" w14:textId="77777777" w:rsidR="00581FFE" w:rsidRPr="00ED37AF" w:rsidRDefault="00581FFE" w:rsidP="00581FFE">
                  <w:pPr>
                    <w:jc w:val="left"/>
                  </w:pPr>
                  <w:r>
                    <w:t>Features:</w:t>
                  </w:r>
                </w:p>
                <w:p w14:paraId="5C91CE58" w14:textId="77777777" w:rsidR="00581FFE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Searching vehicles by Make/Model/Year.</w:t>
                  </w:r>
                </w:p>
                <w:p w14:paraId="60A5F6CF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Finding hiding spots within that vehicle.</w:t>
                  </w:r>
                </w:p>
                <w:p w14:paraId="59FA522B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Seeing details about a hiding spot.</w:t>
                  </w:r>
                </w:p>
                <w:p w14:paraId="732F15D5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Adding hiding spots/vehicles.</w:t>
                  </w:r>
                </w:p>
                <w:p w14:paraId="706580E4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Notifying boarder officers about new hiding spots added.</w:t>
                  </w:r>
                </w:p>
                <w:p w14:paraId="010E960E" w14:textId="77777777" w:rsidR="00D955D6" w:rsidRDefault="00D955D6" w:rsidP="00581FFE">
                  <w:pPr>
                    <w:pStyle w:val="Heading4"/>
                  </w:pPr>
                </w:p>
                <w:p w14:paraId="279F47DE" w14:textId="77777777" w:rsidR="00D955D6" w:rsidRDefault="00D955D6" w:rsidP="00581FFE">
                  <w:pPr>
                    <w:pStyle w:val="Heading4"/>
                  </w:pPr>
                </w:p>
                <w:p w14:paraId="2494CCA5" w14:textId="77777777" w:rsidR="00D955D6" w:rsidRDefault="00D955D6" w:rsidP="00581FFE">
                  <w:pPr>
                    <w:pStyle w:val="Heading4"/>
                  </w:pPr>
                </w:p>
                <w:p w14:paraId="7B7B8F5F" w14:textId="77777777" w:rsidR="00D955D6" w:rsidRDefault="00D955D6" w:rsidP="00581FFE">
                  <w:pPr>
                    <w:pStyle w:val="Heading4"/>
                  </w:pPr>
                </w:p>
                <w:p w14:paraId="4E382543" w14:textId="77777777" w:rsidR="00D955D6" w:rsidRDefault="00D955D6" w:rsidP="00581FFE">
                  <w:pPr>
                    <w:pStyle w:val="Heading4"/>
                  </w:pPr>
                </w:p>
                <w:p w14:paraId="5AFA533B" w14:textId="77777777" w:rsidR="00581FFE" w:rsidRPr="0043426C" w:rsidRDefault="005C0EF7" w:rsidP="00581FFE">
                  <w:pPr>
                    <w:pStyle w:val="Heading4"/>
                  </w:pPr>
                  <w:r>
                    <w:t>React JS Web App for CHEO</w:t>
                  </w:r>
                </w:p>
                <w:p w14:paraId="5057DABF" w14:textId="77777777" w:rsidR="005C0EF7" w:rsidRDefault="005C0EF7" w:rsidP="005C0EF7">
                  <w:r>
                    <w:t xml:space="preserve">Juvenile Idiopathic Arthritis (JIA) </w:t>
                  </w:r>
                  <w:proofErr w:type="spellStart"/>
                  <w:r w:rsidR="0009019A">
                    <w:t>OptionM</w:t>
                  </w:r>
                  <w:r>
                    <w:t>ap</w:t>
                  </w:r>
                  <w:proofErr w:type="spellEnd"/>
                  <w:r>
                    <w:t xml:space="preserve"> web app for Children’s Hospital of Eastern Ontario (CHEO).</w:t>
                  </w:r>
                </w:p>
                <w:p w14:paraId="556FA2D5" w14:textId="1EDB6FA3" w:rsidR="00CB3B43" w:rsidRDefault="00D955D6" w:rsidP="005C0EF7">
                  <w:pPr>
                    <w:jc w:val="left"/>
                  </w:pPr>
                  <w:r>
                    <w:t>Develop</w:t>
                  </w:r>
                  <w:r w:rsidR="00D71904">
                    <w:t>ed</w:t>
                  </w:r>
                  <w:r>
                    <w:t xml:space="preserve"> </w:t>
                  </w:r>
                  <w:r w:rsidR="00CB3B43">
                    <w:t xml:space="preserve">the JIA </w:t>
                  </w:r>
                  <w:proofErr w:type="spellStart"/>
                  <w:r w:rsidR="00CB3B43">
                    <w:t>OptionMap</w:t>
                  </w:r>
                  <w:proofErr w:type="spellEnd"/>
                  <w:r w:rsidR="00CB3B43">
                    <w:t xml:space="preserve"> as part of my work at the social innovation lab. The app is designed to help youth with idiopathic arthritis find alternative treatments to manage their pain.</w:t>
                  </w:r>
                </w:p>
                <w:p w14:paraId="36C6B03A" w14:textId="77777777" w:rsidR="00CB3B43" w:rsidRDefault="00CB3B43" w:rsidP="005C0EF7">
                  <w:pPr>
                    <w:jc w:val="left"/>
                  </w:pPr>
                  <w:r>
                    <w:t xml:space="preserve">As the </w:t>
                  </w:r>
                  <w:r w:rsidR="0084427D">
                    <w:t>sole developer I designed the algorithm that allows the app to show treatments based on the user’s answers. I also follow</w:t>
                  </w:r>
                  <w:r w:rsidR="0009019A">
                    <w:t>ed</w:t>
                  </w:r>
                  <w:r w:rsidR="0084427D">
                    <w:t xml:space="preserve"> the design pro</w:t>
                  </w:r>
                  <w:r w:rsidR="0009019A">
                    <w:t>vided by the client and created</w:t>
                  </w:r>
                  <w:r w:rsidR="0084427D">
                    <w:t xml:space="preserve"> the interactive illustrations on the app with Adobe Illustrator. </w:t>
                  </w:r>
                </w:p>
                <w:p w14:paraId="7F637BA8" w14:textId="77777777" w:rsidR="0009019A" w:rsidRDefault="0009019A" w:rsidP="005C0EF7">
                  <w:pPr>
                    <w:jc w:val="left"/>
                  </w:pPr>
                  <w:r>
                    <w:t>Features</w:t>
                  </w:r>
                </w:p>
                <w:p w14:paraId="268BCD06" w14:textId="77777777" w:rsidR="00581FFE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Interactive illustration of pain points</w:t>
                  </w:r>
                  <w:r w:rsidR="00581FFE">
                    <w:t>.</w:t>
                  </w:r>
                </w:p>
                <w:p w14:paraId="5C4535B8" w14:textId="77777777" w:rsidR="0009019A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Identifying key answers to show only related treatments.</w:t>
                  </w:r>
                </w:p>
                <w:p w14:paraId="662ACC2D" w14:textId="77777777" w:rsidR="0009019A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Conditional rendering based on URL path.</w:t>
                  </w:r>
                </w:p>
                <w:p w14:paraId="12E7CF9D" w14:textId="77777777" w:rsidR="0009019A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Saving data in local storage.</w:t>
                  </w:r>
                </w:p>
              </w:tc>
            </w:tr>
            <w:tr w:rsidR="008F6337" w14:paraId="0E809A4D" w14:textId="77777777" w:rsidTr="00D653CA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643DA8B" w14:textId="77777777" w:rsidR="008F6337" w:rsidRPr="005152F2" w:rsidRDefault="006A60B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4B019865B56884E978C6247112463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3423EAC0" w14:textId="77777777" w:rsidR="007B2F5C" w:rsidRPr="0043426C" w:rsidRDefault="00641B79" w:rsidP="002B3890">
                  <w:pPr>
                    <w:pStyle w:val="Heading4"/>
                  </w:pPr>
                  <w:r>
                    <w:t>Mobile Application Desi</w:t>
                  </w:r>
                  <w:r w:rsidR="00ED37AF">
                    <w:t>g</w:t>
                  </w:r>
                  <w:r>
                    <w:t>n</w:t>
                  </w:r>
                  <w:r w:rsidR="00ED37AF">
                    <w:t xml:space="preserve"> &amp; Development</w:t>
                  </w:r>
                </w:p>
                <w:p w14:paraId="60F1A2F0" w14:textId="77777777" w:rsidR="007B2F5C" w:rsidRDefault="00ED37AF" w:rsidP="007B2F5C">
                  <w:pPr>
                    <w:pStyle w:val="Heading5"/>
                  </w:pPr>
                  <w:r>
                    <w:t>Algonquin College of Applied Arts and Technology</w:t>
                  </w:r>
                </w:p>
                <w:p w14:paraId="3104AD33" w14:textId="77777777" w:rsidR="00ED37AF" w:rsidRPr="00ED37AF" w:rsidRDefault="00ED37AF" w:rsidP="00ED37AF">
                  <w:r>
                    <w:t>Expected Graduate: Spring 2019.</w:t>
                  </w:r>
                </w:p>
                <w:p w14:paraId="1B755978" w14:textId="77777777" w:rsidR="00ED37AF" w:rsidRDefault="00ED37AF" w:rsidP="00ED37A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 xml:space="preserve">GPA: </w:t>
                  </w:r>
                  <w:r w:rsidR="00EF6331">
                    <w:t>3.9/4</w:t>
                  </w:r>
                </w:p>
                <w:p w14:paraId="7FF5FF32" w14:textId="77777777" w:rsidR="00E00818" w:rsidRPr="0043426C" w:rsidRDefault="00E00818" w:rsidP="00E00818">
                  <w:pPr>
                    <w:pStyle w:val="Heading4"/>
                  </w:pPr>
                  <w:r>
                    <w:t>NodeJs with Express &amp; MongoDb Course</w:t>
                  </w:r>
                </w:p>
                <w:p w14:paraId="1B4C209F" w14:textId="77777777" w:rsidR="00E00818" w:rsidRPr="00ED37AF" w:rsidRDefault="00E00818" w:rsidP="00E00818">
                  <w:r>
                    <w:t>Online</w:t>
                  </w:r>
                </w:p>
                <w:p w14:paraId="528C2630" w14:textId="77777777" w:rsidR="00E00818" w:rsidRDefault="00952A3C" w:rsidP="00E0081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Built a working RESTful API</w:t>
                  </w:r>
                  <w:r w:rsidR="00E00818">
                    <w:t xml:space="preserve"> with server-side validation</w:t>
                  </w:r>
                  <w:r w:rsidR="00A10EC6">
                    <w:t>.</w:t>
                  </w:r>
                </w:p>
                <w:p w14:paraId="65A1E2A4" w14:textId="77777777" w:rsidR="00072E58" w:rsidRDefault="00E00818" w:rsidP="004C0E1F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Learned how to</w:t>
                  </w:r>
                  <w:r w:rsidR="00072E58">
                    <w:t xml:space="preserve"> deploy a fully working database application.</w:t>
                  </w:r>
                </w:p>
              </w:tc>
            </w:tr>
            <w:tr w:rsidR="008F6337" w14:paraId="10E8E442" w14:textId="77777777" w:rsidTr="00D653CA">
              <w:tc>
                <w:tcPr>
                  <w:tcW w:w="6190" w:type="dxa"/>
                </w:tcPr>
                <w:p w14:paraId="2B96A4EC" w14:textId="77777777" w:rsidR="00731024" w:rsidRDefault="00731024" w:rsidP="00731024">
                  <w:pPr>
                    <w:pStyle w:val="Heading2"/>
                    <w:jc w:val="both"/>
                  </w:pPr>
                </w:p>
                <w:p w14:paraId="14D54053" w14:textId="2478064E" w:rsidR="00731024" w:rsidRPr="00731024" w:rsidRDefault="00C00C68" w:rsidP="00731024">
                  <w:pPr>
                    <w:pStyle w:val="Heading2"/>
                  </w:pPr>
                  <w:r>
                    <w:t>Program-Related</w:t>
                  </w:r>
                  <w:r w:rsidR="00072E58">
                    <w:t xml:space="preserve"> Skills</w:t>
                  </w:r>
                </w:p>
                <w:p w14:paraId="49DE1B55" w14:textId="35C9ABEC" w:rsidR="008F6337" w:rsidRP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>Programming Languages</w:t>
                  </w:r>
                </w:p>
                <w:p w14:paraId="68CB6BDC" w14:textId="77777777" w:rsidR="00C00C68" w:rsidRDefault="00C00C68" w:rsidP="00C00C68">
                  <w:pPr>
                    <w:pStyle w:val="ListParagraph"/>
                    <w:jc w:val="left"/>
                  </w:pPr>
                  <w:r>
                    <w:t>Java, C#, C++</w:t>
                  </w:r>
                  <w:r w:rsidR="00D653CA">
                    <w:t>.</w:t>
                  </w:r>
                </w:p>
                <w:p w14:paraId="5EF5CAE9" w14:textId="77777777" w:rsidR="00C00C68" w:rsidRP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>Operating Systems</w:t>
                  </w:r>
                </w:p>
                <w:p w14:paraId="16762D61" w14:textId="77777777" w:rsidR="00C00C68" w:rsidRDefault="00C00C68" w:rsidP="00C00C68">
                  <w:pPr>
                    <w:pStyle w:val="ListParagraph"/>
                    <w:jc w:val="left"/>
                  </w:pPr>
                  <w:r>
                    <w:t>Windows, Linux, Mac OS</w:t>
                  </w:r>
                  <w:r w:rsidR="00D653CA">
                    <w:t>.</w:t>
                  </w:r>
                </w:p>
                <w:p w14:paraId="4EB7A8D2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 xml:space="preserve">Web Based </w:t>
                  </w:r>
                  <w:r>
                    <w:rPr>
                      <w:b/>
                    </w:rPr>
                    <w:t>Languages, Frameworks and Libraries</w:t>
                  </w:r>
                </w:p>
                <w:p w14:paraId="4C2DAEAD" w14:textId="38B93F99" w:rsidR="00C00C68" w:rsidRPr="00C00C68" w:rsidRDefault="00C00C68" w:rsidP="00731024">
                  <w:pPr>
                    <w:pStyle w:val="ListParagraph"/>
                    <w:jc w:val="left"/>
                  </w:pPr>
                  <w:r>
                    <w:t xml:space="preserve">JavaScript,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ReactJs</w:t>
                  </w:r>
                  <w:proofErr w:type="spellEnd"/>
                  <w:r>
                    <w:t>,</w:t>
                  </w:r>
                  <w:r w:rsidR="00731024">
                    <w:t xml:space="preserve"> Angular 9,</w:t>
                  </w:r>
                  <w:r>
                    <w:t xml:space="preserve"> </w:t>
                  </w:r>
                  <w:r w:rsidR="00731024">
                    <w:t xml:space="preserve">RXJS, Protractor, PHP, HTML5, CSS, XML, </w:t>
                  </w:r>
                  <w:r>
                    <w:t>Cordova,</w:t>
                  </w:r>
                  <w:r w:rsidR="00731024">
                    <w:t xml:space="preserve"> </w:t>
                  </w:r>
                  <w:r>
                    <w:t xml:space="preserve">Express, Redux, </w:t>
                  </w:r>
                  <w:r w:rsidR="00D67B33">
                    <w:t xml:space="preserve">Workbox, Mocha, Chai, JSON, </w:t>
                  </w:r>
                  <w:proofErr w:type="spellStart"/>
                  <w:r w:rsidR="00D67B33">
                    <w:t>Saas</w:t>
                  </w:r>
                  <w:proofErr w:type="spellEnd"/>
                  <w:r w:rsidR="00D67B33">
                    <w:t>.</w:t>
                  </w:r>
                </w:p>
                <w:p w14:paraId="0F9303E2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Native Mobile</w:t>
                  </w:r>
                </w:p>
                <w:p w14:paraId="1608B132" w14:textId="77777777" w:rsidR="00C00C68" w:rsidRPr="00C00C68" w:rsidRDefault="00C00C68" w:rsidP="00C00C68">
                  <w:pPr>
                    <w:pStyle w:val="ListParagraph"/>
                    <w:jc w:val="left"/>
                  </w:pPr>
                  <w:r w:rsidRPr="00C00C68">
                    <w:t>React Native, Swift, Kotlin</w:t>
                  </w:r>
                  <w:r w:rsidR="00D653CA">
                    <w:t>.</w:t>
                  </w:r>
                </w:p>
                <w:p w14:paraId="66829890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Databases</w:t>
                  </w:r>
                </w:p>
                <w:p w14:paraId="3B23BE81" w14:textId="77777777" w:rsidR="00D653CA" w:rsidRPr="00D653CA" w:rsidRDefault="00D653CA" w:rsidP="00D653CA">
                  <w:pPr>
                    <w:pStyle w:val="ListParagraph"/>
                    <w:jc w:val="left"/>
                  </w:pPr>
                  <w:r w:rsidRPr="00D653CA">
                    <w:t xml:space="preserve">Firebase, </w:t>
                  </w:r>
                  <w:proofErr w:type="spellStart"/>
                  <w:r w:rsidRPr="00D653CA">
                    <w:t>MySql</w:t>
                  </w:r>
                  <w:proofErr w:type="spellEnd"/>
                  <w:r w:rsidRPr="00D653CA">
                    <w:t>, MongoDB</w:t>
                  </w:r>
                  <w:r>
                    <w:t>.</w:t>
                  </w:r>
                </w:p>
                <w:p w14:paraId="65502DCF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>Tools &amp; IDE</w:t>
                  </w:r>
                </w:p>
                <w:p w14:paraId="4FFA3AF6" w14:textId="77777777" w:rsidR="00D653CA" w:rsidRPr="00D653CA" w:rsidRDefault="00D653CA" w:rsidP="00D653CA">
                  <w:pPr>
                    <w:pStyle w:val="ListParagraph"/>
                    <w:jc w:val="left"/>
                  </w:pPr>
                  <w:r>
                    <w:t>Vis</w:t>
                  </w:r>
                  <w:r w:rsidR="00B72F59">
                    <w:t>ual Studio, Eclipse Java, Git</w:t>
                  </w:r>
                  <w:r>
                    <w:t xml:space="preserve">, Microsoft Office Suite, Android Studio, </w:t>
                  </w:r>
                  <w:proofErr w:type="spellStart"/>
                  <w:r>
                    <w:t>Xcode</w:t>
                  </w:r>
                  <w:proofErr w:type="spellEnd"/>
                  <w:r>
                    <w:t>.</w:t>
                  </w:r>
                </w:p>
                <w:p w14:paraId="4DB4C443" w14:textId="77777777" w:rsidR="00C00C68" w:rsidRPr="00D653CA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</w:pPr>
                  <w:r w:rsidRPr="00C00C68">
                    <w:rPr>
                      <w:b/>
                    </w:rPr>
                    <w:t>Networking Skills</w:t>
                  </w:r>
                </w:p>
                <w:p w14:paraId="2ADA1076" w14:textId="77777777" w:rsidR="00D653CA" w:rsidRDefault="00D653CA" w:rsidP="00D653CA">
                  <w:pPr>
                    <w:pStyle w:val="ListParagraph"/>
                    <w:jc w:val="left"/>
                  </w:pPr>
                  <w:r w:rsidRPr="00D653CA">
                    <w:t>Installing configuring and troubleshooting of computers and network equipment</w:t>
                  </w:r>
                </w:p>
                <w:p w14:paraId="0AB65BB5" w14:textId="77777777" w:rsidR="00D653CA" w:rsidRPr="00D653CA" w:rsidRDefault="00D653CA" w:rsidP="00D653CA">
                  <w:pPr>
                    <w:pStyle w:val="ListParagraph"/>
                    <w:jc w:val="left"/>
                  </w:pPr>
                  <w:r>
                    <w:t>Good understanding of Packet Tracer, Wireshark, OSI &amp; TCP/IP protocol suite, routing protocols, virtualization.</w:t>
                  </w:r>
                </w:p>
              </w:tc>
            </w:tr>
            <w:tr w:rsidR="00D653CA" w14:paraId="1E25E740" w14:textId="77777777" w:rsidTr="00D653CA">
              <w:tc>
                <w:tcPr>
                  <w:tcW w:w="6190" w:type="dxa"/>
                </w:tcPr>
                <w:p w14:paraId="51895F9D" w14:textId="77777777" w:rsidR="004C0E1F" w:rsidRDefault="00D653CA" w:rsidP="004C0E1F">
                  <w:pPr>
                    <w:pStyle w:val="Heading2"/>
                  </w:pPr>
                  <w:r>
                    <w:t>SKills Portfolio</w:t>
                  </w:r>
                </w:p>
              </w:tc>
            </w:tr>
            <w:tr w:rsidR="004C0E1F" w14:paraId="4B4C0EF8" w14:textId="77777777" w:rsidTr="00D653CA">
              <w:tc>
                <w:tcPr>
                  <w:tcW w:w="6190" w:type="dxa"/>
                </w:tcPr>
                <w:p w14:paraId="2F25343B" w14:textId="77777777" w:rsidR="004C0E1F" w:rsidRDefault="004C0E1F" w:rsidP="004C0E1F">
                  <w:pPr>
                    <w:jc w:val="left"/>
                    <w:rPr>
                      <w:b/>
                    </w:rPr>
                  </w:pPr>
                  <w:r w:rsidRPr="00D653CA">
                    <w:rPr>
                      <w:b/>
                    </w:rPr>
                    <w:lastRenderedPageBreak/>
                    <w:t>React JS Website</w:t>
                  </w:r>
                  <w:r>
                    <w:rPr>
                      <w:b/>
                    </w:rPr>
                    <w:t xml:space="preserve"> (project in progress)</w:t>
                  </w:r>
                </w:p>
                <w:p w14:paraId="415174D4" w14:textId="77777777" w:rsidR="004C0E1F" w:rsidRDefault="004C0E1F" w:rsidP="004C0E1F">
                  <w:pPr>
                    <w:jc w:val="left"/>
                  </w:pPr>
                  <w:r>
                    <w:t xml:space="preserve">URL: </w:t>
                  </w:r>
                  <w:hyperlink r:id="rId9" w:anchor="col-left-portfolio" w:history="1">
                    <w:r w:rsidR="0007295C" w:rsidRPr="0007295C">
                      <w:rPr>
                        <w:rStyle w:val="Hyperlink"/>
                      </w:rPr>
                      <w:t>https://guer0157.github.io/portfolio/#col-left-portfolio</w:t>
                    </w:r>
                  </w:hyperlink>
                  <w:r>
                    <w:t xml:space="preserve"> </w:t>
                  </w:r>
                </w:p>
                <w:p w14:paraId="6CFBC819" w14:textId="77777777" w:rsidR="004C0E1F" w:rsidRDefault="004C0E1F" w:rsidP="004C0E1F">
                  <w:pPr>
                    <w:pStyle w:val="ListParagraph"/>
                    <w:numPr>
                      <w:ilvl w:val="0"/>
                      <w:numId w:val="9"/>
                    </w:numPr>
                    <w:jc w:val="left"/>
                  </w:pPr>
                  <w:r>
                    <w:t>Implementing react, react-routed-</w:t>
                  </w:r>
                  <w:proofErr w:type="spellStart"/>
                  <w:r>
                    <w:t>dom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reactstrap</w:t>
                  </w:r>
                  <w:proofErr w:type="spellEnd"/>
                  <w:r>
                    <w:t xml:space="preserve"> and react-redux to create a website.</w:t>
                  </w:r>
                </w:p>
                <w:p w14:paraId="1238542E" w14:textId="77777777" w:rsidR="004C0E1F" w:rsidRDefault="004C0E1F" w:rsidP="004C0E1F">
                  <w:pPr>
                    <w:pStyle w:val="ListParagraph"/>
                    <w:numPr>
                      <w:ilvl w:val="0"/>
                      <w:numId w:val="9"/>
                    </w:numPr>
                    <w:jc w:val="left"/>
                  </w:pPr>
                  <w:r>
                    <w:t xml:space="preserve">Coded server-side to communicate with a </w:t>
                  </w:r>
                  <w:proofErr w:type="spellStart"/>
                  <w:r>
                    <w:t>mongoDB</w:t>
                  </w:r>
                  <w:proofErr w:type="spellEnd"/>
                  <w:r>
                    <w:t xml:space="preserve"> database</w:t>
                  </w:r>
                  <w:r w:rsidR="00A10EC6">
                    <w:t>.</w:t>
                  </w:r>
                </w:p>
                <w:p w14:paraId="16022E2C" w14:textId="77777777" w:rsidR="004C0E1F" w:rsidRPr="00D829F8" w:rsidRDefault="004C0E1F" w:rsidP="004C0E1F">
                  <w:pPr>
                    <w:jc w:val="left"/>
                    <w:rPr>
                      <w:b/>
                    </w:rPr>
                  </w:pPr>
                  <w:r w:rsidRPr="00D829F8">
                    <w:rPr>
                      <w:b/>
                    </w:rPr>
                    <w:t>Bootstrap Website</w:t>
                  </w:r>
                </w:p>
                <w:p w14:paraId="6CB21012" w14:textId="77777777" w:rsidR="004C0E1F" w:rsidRDefault="004C0E1F" w:rsidP="004C0E1F">
                  <w:pPr>
                    <w:jc w:val="left"/>
                  </w:pPr>
                  <w:r>
                    <w:t>URL:</w:t>
                  </w:r>
                  <w:r w:rsidR="00962B54">
                    <w:t xml:space="preserve"> </w:t>
                  </w:r>
                  <w:hyperlink r:id="rId10" w:history="1">
                    <w:r w:rsidR="00962B54" w:rsidRPr="00C975E9">
                      <w:rPr>
                        <w:rStyle w:val="Hyperlink"/>
                      </w:rPr>
                      <w:t>http://cerrajeriaaurrera.com</w:t>
                    </w:r>
                  </w:hyperlink>
                </w:p>
                <w:p w14:paraId="061F6453" w14:textId="77777777" w:rsidR="004C0E1F" w:rsidRDefault="004C0E1F" w:rsidP="004C0E1F">
                  <w:pPr>
                    <w:pStyle w:val="ListParagraph"/>
                    <w:numPr>
                      <w:ilvl w:val="0"/>
                      <w:numId w:val="6"/>
                    </w:numPr>
                    <w:jc w:val="left"/>
                  </w:pPr>
                  <w:r>
                    <w:t>Developed a simple website with bootstrap for a freelance client.</w:t>
                  </w:r>
                </w:p>
                <w:p w14:paraId="7D587946" w14:textId="77777777" w:rsidR="004C0E1F" w:rsidRDefault="004C0E1F" w:rsidP="004C0E1F">
                  <w:pPr>
                    <w:pStyle w:val="ListParagraph"/>
                    <w:numPr>
                      <w:ilvl w:val="0"/>
                      <w:numId w:val="6"/>
                    </w:numPr>
                    <w:jc w:val="left"/>
                  </w:pPr>
                  <w:r>
                    <w:t>Completed all parts of the development from design to deployment.</w:t>
                  </w:r>
                </w:p>
                <w:p w14:paraId="46316A51" w14:textId="77777777" w:rsidR="004C0E1F" w:rsidRDefault="004C0E1F" w:rsidP="004C0E1F">
                  <w:pPr>
                    <w:jc w:val="lef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BottleWorks</w:t>
                  </w:r>
                  <w:proofErr w:type="spellEnd"/>
                  <w:r>
                    <w:rPr>
                      <w:b/>
                    </w:rPr>
                    <w:t xml:space="preserve"> Website</w:t>
                  </w:r>
                </w:p>
                <w:p w14:paraId="70C870E0" w14:textId="77777777" w:rsidR="004C0E1F" w:rsidRDefault="004C0E1F" w:rsidP="004C0E1F">
                  <w:pPr>
                    <w:jc w:val="left"/>
                  </w:pPr>
                  <w:r w:rsidRPr="00952A3C">
                    <w:t xml:space="preserve">URL: </w:t>
                  </w:r>
                  <w:hyperlink r:id="rId11" w:history="1">
                    <w:r w:rsidR="00EA4CA1" w:rsidRPr="006108E1">
                      <w:rPr>
                        <w:rStyle w:val="Hyperlink"/>
                      </w:rPr>
                      <w:t>https://bottleworks.com/</w:t>
                    </w:r>
                  </w:hyperlink>
                </w:p>
                <w:p w14:paraId="549F3E34" w14:textId="77777777" w:rsidR="004C0E1F" w:rsidRDefault="004C0E1F" w:rsidP="004C0E1F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Did all the JavaScript for the website.</w:t>
                  </w:r>
                </w:p>
                <w:p w14:paraId="7C224267" w14:textId="77777777" w:rsidR="004C0E1F" w:rsidRPr="00952A3C" w:rsidRDefault="004C0E1F" w:rsidP="004C0E1F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Used Google Maps API</w:t>
                  </w:r>
                  <w:r w:rsidR="00A10EC6">
                    <w:t>.</w:t>
                  </w:r>
                  <w:r>
                    <w:t xml:space="preserve"> </w:t>
                  </w:r>
                </w:p>
                <w:p w14:paraId="495A70BD" w14:textId="77777777" w:rsidR="004C0E1F" w:rsidRPr="004C0E1F" w:rsidRDefault="004C0E1F" w:rsidP="004C0E1F">
                  <w:pPr>
                    <w:jc w:val="left"/>
                    <w:rPr>
                      <w:b/>
                      <w:lang w:val="fr-FR"/>
                    </w:rPr>
                  </w:pPr>
                  <w:r w:rsidRPr="004C0E1F">
                    <w:rPr>
                      <w:b/>
                      <w:lang w:val="fr-FR"/>
                    </w:rPr>
                    <w:t xml:space="preserve">IOS </w:t>
                  </w:r>
                  <w:proofErr w:type="spellStart"/>
                  <w:r w:rsidRPr="004C0E1F">
                    <w:rPr>
                      <w:b/>
                      <w:lang w:val="fr-FR"/>
                    </w:rPr>
                    <w:t>Passport</w:t>
                  </w:r>
                  <w:proofErr w:type="spellEnd"/>
                  <w:r w:rsidRPr="004C0E1F">
                    <w:rPr>
                      <w:b/>
                      <w:lang w:val="fr-FR"/>
                    </w:rPr>
                    <w:t xml:space="preserve"> Application</w:t>
                  </w:r>
                </w:p>
                <w:p w14:paraId="2DA3DE4D" w14:textId="77777777" w:rsidR="004C0E1F" w:rsidRPr="00D67B33" w:rsidRDefault="004C0E1F" w:rsidP="004C0E1F">
                  <w:pPr>
                    <w:jc w:val="left"/>
                    <w:rPr>
                      <w:lang w:val="en-CA"/>
                    </w:rPr>
                  </w:pPr>
                  <w:r w:rsidRPr="00D67B33">
                    <w:rPr>
                      <w:lang w:val="en-CA"/>
                    </w:rPr>
                    <w:t>URL:</w:t>
                  </w:r>
                  <w:r w:rsidR="0007295C">
                    <w:t xml:space="preserve"> </w:t>
                  </w:r>
                  <w:hyperlink r:id="rId12" w:anchor="col-left-portfolio" w:history="1">
                    <w:r w:rsidR="0007295C" w:rsidRPr="0007295C">
                      <w:rPr>
                        <w:rStyle w:val="Hyperlink"/>
                      </w:rPr>
                      <w:t>https://guer0157.github.io/portfolio/#col-left-portfolio</w:t>
                    </w:r>
                  </w:hyperlink>
                </w:p>
                <w:p w14:paraId="0293E912" w14:textId="77777777" w:rsidR="004C0E1F" w:rsidRDefault="004C0E1F" w:rsidP="004C0E1F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>Used swift to develop a passport application</w:t>
                  </w:r>
                  <w:r w:rsidR="00A10EC6">
                    <w:t>.</w:t>
                  </w:r>
                </w:p>
                <w:p w14:paraId="7F611ABF" w14:textId="77777777" w:rsidR="004C0E1F" w:rsidRDefault="004C0E1F" w:rsidP="00A10EC6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 xml:space="preserve">Implemented </w:t>
                  </w:r>
                  <w:proofErr w:type="spellStart"/>
                  <w:r>
                    <w:t>URLSession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URLRequest</w:t>
                  </w:r>
                  <w:proofErr w:type="spellEnd"/>
                  <w:r>
                    <w:t xml:space="preserve"> to make calls to a JSON API for data</w:t>
                  </w:r>
                  <w:r w:rsidR="00A10EC6">
                    <w:t>.</w:t>
                  </w:r>
                </w:p>
              </w:tc>
            </w:tr>
          </w:tbl>
          <w:p w14:paraId="3FE71B22" w14:textId="77777777" w:rsidR="00952A3C" w:rsidRPr="00D829F8" w:rsidRDefault="00952A3C" w:rsidP="004C0E1F">
            <w:pPr>
              <w:pStyle w:val="ListParagraph"/>
              <w:ind w:left="0"/>
              <w:jc w:val="left"/>
            </w:pPr>
          </w:p>
        </w:tc>
      </w:tr>
    </w:tbl>
    <w:p w14:paraId="22285AF7" w14:textId="77777777" w:rsidR="00E941EF" w:rsidRPr="00A9361E" w:rsidRDefault="00E941EF" w:rsidP="00FD102B">
      <w:pPr>
        <w:pStyle w:val="NoSpacing"/>
        <w:jc w:val="both"/>
        <w:rPr>
          <w:rFonts w:ascii="Wingdings" w:hAnsi="Wingdings"/>
        </w:rPr>
      </w:pPr>
    </w:p>
    <w:sectPr w:rsidR="00E941EF" w:rsidRPr="00A9361E" w:rsidSect="00A10EC6">
      <w:footerReference w:type="default" r:id="rId13"/>
      <w:headerReference w:type="first" r:id="rId14"/>
      <w:pgSz w:w="12240" w:h="15840"/>
      <w:pgMar w:top="1643" w:right="1152" w:bottom="2304" w:left="1152" w:header="85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0A298" w14:textId="77777777" w:rsidR="006A60BD" w:rsidRDefault="006A60BD" w:rsidP="003856C9">
      <w:pPr>
        <w:spacing w:after="0" w:line="240" w:lineRule="auto"/>
      </w:pPr>
      <w:r>
        <w:separator/>
      </w:r>
    </w:p>
  </w:endnote>
  <w:endnote w:type="continuationSeparator" w:id="0">
    <w:p w14:paraId="595E3EC2" w14:textId="77777777" w:rsidR="006A60BD" w:rsidRDefault="006A60B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F3C3" w14:textId="77777777" w:rsidR="003856C9" w:rsidRDefault="006A60BD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47DE9" w14:textId="77777777" w:rsidR="006A60BD" w:rsidRDefault="006A60BD" w:rsidP="003856C9">
      <w:pPr>
        <w:spacing w:after="0" w:line="240" w:lineRule="auto"/>
      </w:pPr>
      <w:r>
        <w:separator/>
      </w:r>
    </w:p>
  </w:footnote>
  <w:footnote w:type="continuationSeparator" w:id="0">
    <w:p w14:paraId="16482643" w14:textId="77777777" w:rsidR="006A60BD" w:rsidRDefault="006A60B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C3E6" w14:textId="77777777" w:rsidR="00DC79BB" w:rsidRPr="00072E58" w:rsidRDefault="00072E58" w:rsidP="00072E58">
    <w:pPr>
      <w:pStyle w:val="Header"/>
      <w:rPr>
        <w:sz w:val="44"/>
        <w:szCs w:val="44"/>
        <w:lang w:val="en-CA"/>
      </w:rPr>
    </w:pPr>
    <w:r w:rsidRPr="00072E58">
      <w:rPr>
        <w:sz w:val="44"/>
        <w:szCs w:val="44"/>
        <w:lang w:val="en-CA"/>
      </w:rPr>
      <w:t>Mobile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08D"/>
    <w:multiLevelType w:val="hybridMultilevel"/>
    <w:tmpl w:val="485EB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25DF"/>
    <w:multiLevelType w:val="hybridMultilevel"/>
    <w:tmpl w:val="BBE0F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938"/>
    <w:multiLevelType w:val="hybridMultilevel"/>
    <w:tmpl w:val="D45458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27C79"/>
    <w:multiLevelType w:val="hybridMultilevel"/>
    <w:tmpl w:val="EBB89A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45BA1"/>
    <w:multiLevelType w:val="hybridMultilevel"/>
    <w:tmpl w:val="07B8967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A66B9"/>
    <w:multiLevelType w:val="hybridMultilevel"/>
    <w:tmpl w:val="07BC2F9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622AB"/>
    <w:multiLevelType w:val="hybridMultilevel"/>
    <w:tmpl w:val="63645A3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560D2"/>
    <w:multiLevelType w:val="hybridMultilevel"/>
    <w:tmpl w:val="3806A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93DC6"/>
    <w:multiLevelType w:val="hybridMultilevel"/>
    <w:tmpl w:val="2B6C11B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F9"/>
    <w:rsid w:val="0003643B"/>
    <w:rsid w:val="00045DA9"/>
    <w:rsid w:val="00052BE1"/>
    <w:rsid w:val="0007295C"/>
    <w:rsid w:val="00072E58"/>
    <w:rsid w:val="0007412A"/>
    <w:rsid w:val="000815FF"/>
    <w:rsid w:val="0009019A"/>
    <w:rsid w:val="000A3808"/>
    <w:rsid w:val="0010199E"/>
    <w:rsid w:val="00102B3B"/>
    <w:rsid w:val="00106816"/>
    <w:rsid w:val="00144D01"/>
    <w:rsid w:val="001765FE"/>
    <w:rsid w:val="0018392A"/>
    <w:rsid w:val="0019561F"/>
    <w:rsid w:val="001B32D2"/>
    <w:rsid w:val="002377A2"/>
    <w:rsid w:val="00246FB8"/>
    <w:rsid w:val="00261E23"/>
    <w:rsid w:val="00261F1B"/>
    <w:rsid w:val="00293B83"/>
    <w:rsid w:val="002A3621"/>
    <w:rsid w:val="002A62D2"/>
    <w:rsid w:val="002B3890"/>
    <w:rsid w:val="002B682E"/>
    <w:rsid w:val="002B7747"/>
    <w:rsid w:val="002C77B9"/>
    <w:rsid w:val="002F485A"/>
    <w:rsid w:val="003050C9"/>
    <w:rsid w:val="003053D9"/>
    <w:rsid w:val="00360760"/>
    <w:rsid w:val="003856C9"/>
    <w:rsid w:val="00396369"/>
    <w:rsid w:val="003F4D31"/>
    <w:rsid w:val="0043426C"/>
    <w:rsid w:val="00441EB9"/>
    <w:rsid w:val="00463463"/>
    <w:rsid w:val="00472CF6"/>
    <w:rsid w:val="00473EF8"/>
    <w:rsid w:val="004760E5"/>
    <w:rsid w:val="004C0E1F"/>
    <w:rsid w:val="004C60F9"/>
    <w:rsid w:val="004D22BB"/>
    <w:rsid w:val="005152F2"/>
    <w:rsid w:val="0051641F"/>
    <w:rsid w:val="00526462"/>
    <w:rsid w:val="00534E4E"/>
    <w:rsid w:val="00551D35"/>
    <w:rsid w:val="00557019"/>
    <w:rsid w:val="005674AC"/>
    <w:rsid w:val="00581FFE"/>
    <w:rsid w:val="005A13E9"/>
    <w:rsid w:val="005A1E51"/>
    <w:rsid w:val="005A7E57"/>
    <w:rsid w:val="005C0EF7"/>
    <w:rsid w:val="005D0F80"/>
    <w:rsid w:val="00616FF4"/>
    <w:rsid w:val="00623C15"/>
    <w:rsid w:val="00627E7C"/>
    <w:rsid w:val="00641B79"/>
    <w:rsid w:val="006A3CE7"/>
    <w:rsid w:val="006A60BD"/>
    <w:rsid w:val="006C2781"/>
    <w:rsid w:val="006F7410"/>
    <w:rsid w:val="00731024"/>
    <w:rsid w:val="00743379"/>
    <w:rsid w:val="007803B7"/>
    <w:rsid w:val="00794F5E"/>
    <w:rsid w:val="007A5352"/>
    <w:rsid w:val="007B2F5C"/>
    <w:rsid w:val="007C5F05"/>
    <w:rsid w:val="007E6AE9"/>
    <w:rsid w:val="007F2BFA"/>
    <w:rsid w:val="00832043"/>
    <w:rsid w:val="00832F81"/>
    <w:rsid w:val="0084427D"/>
    <w:rsid w:val="0087756B"/>
    <w:rsid w:val="008C7CA2"/>
    <w:rsid w:val="008F6337"/>
    <w:rsid w:val="00902449"/>
    <w:rsid w:val="00920E0C"/>
    <w:rsid w:val="009261E9"/>
    <w:rsid w:val="00934A3A"/>
    <w:rsid w:val="00942A9F"/>
    <w:rsid w:val="00952A3C"/>
    <w:rsid w:val="00962B54"/>
    <w:rsid w:val="00965EFE"/>
    <w:rsid w:val="009A3289"/>
    <w:rsid w:val="009C0343"/>
    <w:rsid w:val="009E4A9A"/>
    <w:rsid w:val="00A10EC6"/>
    <w:rsid w:val="00A143B8"/>
    <w:rsid w:val="00A42F91"/>
    <w:rsid w:val="00A9361E"/>
    <w:rsid w:val="00A97F5E"/>
    <w:rsid w:val="00AF1258"/>
    <w:rsid w:val="00B01E52"/>
    <w:rsid w:val="00B33412"/>
    <w:rsid w:val="00B550FC"/>
    <w:rsid w:val="00B72F59"/>
    <w:rsid w:val="00B85871"/>
    <w:rsid w:val="00B93310"/>
    <w:rsid w:val="00BB6427"/>
    <w:rsid w:val="00BC1F18"/>
    <w:rsid w:val="00BD2E58"/>
    <w:rsid w:val="00BF6BAB"/>
    <w:rsid w:val="00C007A5"/>
    <w:rsid w:val="00C00C68"/>
    <w:rsid w:val="00C4403A"/>
    <w:rsid w:val="00C975E9"/>
    <w:rsid w:val="00CB3B43"/>
    <w:rsid w:val="00CB5A11"/>
    <w:rsid w:val="00CE6306"/>
    <w:rsid w:val="00CF19F3"/>
    <w:rsid w:val="00D11C4D"/>
    <w:rsid w:val="00D5067A"/>
    <w:rsid w:val="00D653CA"/>
    <w:rsid w:val="00D67B33"/>
    <w:rsid w:val="00D71904"/>
    <w:rsid w:val="00D829F8"/>
    <w:rsid w:val="00D955D6"/>
    <w:rsid w:val="00DC79BB"/>
    <w:rsid w:val="00DD014C"/>
    <w:rsid w:val="00DD6E9C"/>
    <w:rsid w:val="00DE0546"/>
    <w:rsid w:val="00E00818"/>
    <w:rsid w:val="00E02042"/>
    <w:rsid w:val="00E34D58"/>
    <w:rsid w:val="00E941EF"/>
    <w:rsid w:val="00EA4CA1"/>
    <w:rsid w:val="00EB1C1B"/>
    <w:rsid w:val="00EC40B3"/>
    <w:rsid w:val="00ED37AF"/>
    <w:rsid w:val="00EF6331"/>
    <w:rsid w:val="00F56435"/>
    <w:rsid w:val="00FA07AA"/>
    <w:rsid w:val="00FB0A17"/>
    <w:rsid w:val="00FB6A8F"/>
    <w:rsid w:val="00FD102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D959"/>
  <w15:chartTrackingRefBased/>
  <w15:docId w15:val="{BC5BE6B4-2062-6940-882C-D0095493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6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D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er0157.github.io/portfol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ttlework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errajeriaaurrer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er0157.github.io/portfoli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sarguerrero/Library/Containers/com.microsoft.Word/Data/Library/Application%20Support/Microsoft/Office/16.0/DTS/en-US%7b5B678AC1-02FB-6142-BA67-36335253150F%7d/%7bE12080F4-EEC2-1A41-A71A-8D04573C0F8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E94870DEF1FA48AE3A2D78168F1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EAE9-A431-F14F-9ECF-254F74DACCBD}"/>
      </w:docPartPr>
      <w:docPartBody>
        <w:p w:rsidR="00B70A3F" w:rsidRDefault="00E61C8F">
          <w:pPr>
            <w:pStyle w:val="9EE94870DEF1FA48AE3A2D78168F1063"/>
          </w:pPr>
          <w:r w:rsidRPr="005152F2">
            <w:t>Your Name</w:t>
          </w:r>
        </w:p>
      </w:docPartBody>
    </w:docPart>
    <w:docPart>
      <w:docPartPr>
        <w:name w:val="BA8C0A6B2A62CC498DED01145BE14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38EA-BF77-2A48-AC2E-C9C09B8FA478}"/>
      </w:docPartPr>
      <w:docPartBody>
        <w:p w:rsidR="00B70A3F" w:rsidRDefault="00E61C8F">
          <w:pPr>
            <w:pStyle w:val="BA8C0A6B2A62CC498DED01145BE14166"/>
          </w:pPr>
          <w:r>
            <w:t>Objective</w:t>
          </w:r>
        </w:p>
      </w:docPartBody>
    </w:docPart>
    <w:docPart>
      <w:docPartPr>
        <w:name w:val="88FE6040FE87C74D97F9118BCE0B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6221-39F9-BD4F-8E96-FD1910776D6E}"/>
      </w:docPartPr>
      <w:docPartBody>
        <w:p w:rsidR="00B70A3F" w:rsidRDefault="00E61C8F">
          <w:pPr>
            <w:pStyle w:val="88FE6040FE87C74D97F9118BCE0B7BD1"/>
          </w:pPr>
          <w:r>
            <w:t>Skills</w:t>
          </w:r>
        </w:p>
      </w:docPartBody>
    </w:docPart>
    <w:docPart>
      <w:docPartPr>
        <w:name w:val="8BB356E83BF3CE479F4156431D91E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7F3E-BF77-004C-AF86-DA419A18223E}"/>
      </w:docPartPr>
      <w:docPartBody>
        <w:p w:rsidR="00B70A3F" w:rsidRDefault="00E61C8F">
          <w:pPr>
            <w:pStyle w:val="8BB356E83BF3CE479F4156431D91E2F1"/>
          </w:pPr>
          <w:r w:rsidRPr="005152F2">
            <w:t>Experience</w:t>
          </w:r>
        </w:p>
      </w:docPartBody>
    </w:docPart>
    <w:docPart>
      <w:docPartPr>
        <w:name w:val="04B019865B56884E978C62471124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AD7A-F6B7-4643-9CF7-742708F577E7}"/>
      </w:docPartPr>
      <w:docPartBody>
        <w:p w:rsidR="00B70A3F" w:rsidRDefault="00E61C8F">
          <w:pPr>
            <w:pStyle w:val="04B019865B56884E978C62471124637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D"/>
    <w:rsid w:val="00002EDA"/>
    <w:rsid w:val="001B1444"/>
    <w:rsid w:val="00245CE8"/>
    <w:rsid w:val="002C4748"/>
    <w:rsid w:val="00311722"/>
    <w:rsid w:val="003E6580"/>
    <w:rsid w:val="00454ABF"/>
    <w:rsid w:val="00471E5F"/>
    <w:rsid w:val="0051230D"/>
    <w:rsid w:val="005D5F5F"/>
    <w:rsid w:val="00630752"/>
    <w:rsid w:val="007F6979"/>
    <w:rsid w:val="0093088A"/>
    <w:rsid w:val="00937BAC"/>
    <w:rsid w:val="009A320E"/>
    <w:rsid w:val="00A1727B"/>
    <w:rsid w:val="00A443D7"/>
    <w:rsid w:val="00B70A3F"/>
    <w:rsid w:val="00BF16FD"/>
    <w:rsid w:val="00C92527"/>
    <w:rsid w:val="00D03901"/>
    <w:rsid w:val="00E61C8F"/>
    <w:rsid w:val="00F72086"/>
    <w:rsid w:val="00F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94870DEF1FA48AE3A2D78168F1063">
    <w:name w:val="9EE94870DEF1FA48AE3A2D78168F1063"/>
  </w:style>
  <w:style w:type="paragraph" w:customStyle="1" w:styleId="BA8C0A6B2A62CC498DED01145BE14166">
    <w:name w:val="BA8C0A6B2A62CC498DED01145BE14166"/>
  </w:style>
  <w:style w:type="paragraph" w:customStyle="1" w:styleId="88FE6040FE87C74D97F9118BCE0B7BD1">
    <w:name w:val="88FE6040FE87C74D97F9118BCE0B7BD1"/>
  </w:style>
  <w:style w:type="paragraph" w:customStyle="1" w:styleId="8BB356E83BF3CE479F4156431D91E2F1">
    <w:name w:val="8BB356E83BF3CE479F4156431D91E2F1"/>
  </w:style>
  <w:style w:type="paragraph" w:customStyle="1" w:styleId="04B019865B56884E978C624711246378">
    <w:name w:val="04B019865B56884E978C624711246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91283-5A86-D04B-A339-8E285285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{E12080F4-EEC2-1A41-A71A-8D04573C0F8D}tf16392740.dotx</Template>
  <TotalTime>284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Guerrero
garcia</dc:creator>
  <cp:keywords/>
  <dc:description/>
  <cp:lastModifiedBy>Info Capital General Contracting</cp:lastModifiedBy>
  <cp:revision>32</cp:revision>
  <dcterms:created xsi:type="dcterms:W3CDTF">2019-02-03T20:44:00Z</dcterms:created>
  <dcterms:modified xsi:type="dcterms:W3CDTF">2021-08-31T15:06:00Z</dcterms:modified>
</cp:coreProperties>
</file>